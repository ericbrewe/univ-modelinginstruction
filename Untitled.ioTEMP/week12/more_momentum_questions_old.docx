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F6" w:rsidRDefault="006B0849">
      <w:pPr>
        <w:pStyle w:val="Title"/>
      </w:pPr>
      <w:bookmarkStart w:id="0" w:name="_GoBack"/>
      <w:bookmarkEnd w:id="0"/>
      <w:r>
        <w:t>Momentum Questions</w:t>
      </w:r>
    </w:p>
    <w:p w:rsidR="009926F6" w:rsidRDefault="006B0849"/>
    <w:p w:rsidR="001C2732" w:rsidRDefault="006B0849" w:rsidP="002B7C6B">
      <w:pPr>
        <w:numPr>
          <w:ilvl w:val="0"/>
          <w:numId w:val="1"/>
        </w:numPr>
      </w:pPr>
      <w:r>
        <w:t>In a freight yard a train is being put together from freight cars. An empty freight car, coasting at 10 m/s, strikes a loaded car that is stationary, and the cars couple together. Each of the cars has a mass of 3000 kg when empty, and t</w:t>
      </w:r>
      <w:r>
        <w:t>he loaded car contains 12,000 kg of ipods. With what speed does the combination of the two cars start to move?</w:t>
      </w: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>
      <w:pPr>
        <w:numPr>
          <w:ilvl w:val="0"/>
          <w:numId w:val="1"/>
        </w:numPr>
      </w:pPr>
      <w:r>
        <w:t>When an apple falls from a tree and strikes the ground without bouncing, what becomes of the momentum?</w:t>
      </w: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 w:rsidP="002B7C6B">
      <w:pPr>
        <w:numPr>
          <w:ilvl w:val="0"/>
          <w:numId w:val="1"/>
        </w:numPr>
      </w:pPr>
      <w:r>
        <w:t>A tennis player returns a 30. m/s serve straight back at 25. m/s, after making contact with the ball for 0.50 s.  If the ball has a mass of 0.20 kg, what is the force she exerted on the ball?</w:t>
      </w:r>
    </w:p>
    <w:p w:rsidR="002B7C6B" w:rsidRDefault="002B7C6B" w:rsidP="002B7C6B"/>
    <w:p w:rsidR="002B7C6B" w:rsidRDefault="002B7C6B" w:rsidP="002B7C6B"/>
    <w:p w:rsidR="002B7C6B" w:rsidRDefault="002B7C6B" w:rsidP="002B7C6B"/>
    <w:p w:rsidR="002B7C6B" w:rsidRDefault="002B7C6B" w:rsidP="002B7C6B"/>
    <w:p w:rsidR="002B7C6B" w:rsidRDefault="002B7C6B">
      <w:pPr>
        <w:numPr>
          <w:ilvl w:val="0"/>
          <w:numId w:val="1"/>
        </w:numPr>
      </w:pPr>
      <w:r>
        <w:t>If a Mack truck and a VW bug are in collision, which experiences a greater force?  A greater impulse? A greater change in velocity?</w:t>
      </w: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numPr>
          <w:ilvl w:val="0"/>
          <w:numId w:val="1"/>
        </w:numPr>
      </w:pPr>
      <w:r>
        <w:t>You are sitting in the middle of a frozen lake.  However, this is a special lake, in that the ice is frictionless.  You only have you clothes with you.  How do you get to the edge of the lake?  Explain your answer.</w:t>
      </w: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 w:rsidP="002B7C6B">
      <w:pPr>
        <w:numPr>
          <w:ilvl w:val="0"/>
          <w:numId w:val="1"/>
        </w:numPr>
      </w:pPr>
      <w:r>
        <w:t>A lunar vehicle is tested on earth at a speed of 10 km/h.  When it travels on the moon with the same speed, is its momentum more, less or the same?</w:t>
      </w:r>
    </w:p>
    <w:p w:rsidR="002B7C6B" w:rsidRDefault="002B7C6B" w:rsidP="002B7C6B">
      <w:pPr>
        <w:ind w:left="360"/>
      </w:pPr>
    </w:p>
    <w:p w:rsidR="002B7C6B" w:rsidRDefault="002B7C6B" w:rsidP="002B7C6B">
      <w:pPr>
        <w:ind w:left="360"/>
      </w:pPr>
    </w:p>
    <w:p w:rsidR="002B7C6B" w:rsidRDefault="002B7C6B" w:rsidP="002B7C6B">
      <w:pPr>
        <w:ind w:left="360"/>
      </w:pPr>
    </w:p>
    <w:p w:rsidR="002B7C6B" w:rsidRDefault="002B7C6B" w:rsidP="002B7C6B">
      <w:pPr>
        <w:ind w:left="360"/>
      </w:pPr>
    </w:p>
    <w:p w:rsidR="002B7C6B" w:rsidRDefault="002B7C6B" w:rsidP="002B7C6B">
      <w:pPr>
        <w:ind w:left="360"/>
      </w:pPr>
    </w:p>
    <w:p w:rsidR="002B7C6B" w:rsidRDefault="002B7C6B" w:rsidP="002B7C6B">
      <w:pPr>
        <w:numPr>
          <w:ilvl w:val="0"/>
          <w:numId w:val="1"/>
        </w:numPr>
      </w:pPr>
      <w:r>
        <w:lastRenderedPageBreak/>
        <w:t xml:space="preserve">A 50. kg cart is moving across a frictionless floor at 2.0 m/s. A 70. kg boy, riding in the cart, jumps off so that he hits the floor with zero velocity. </w:t>
      </w: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  <w:r>
        <w:t>a.</w:t>
      </w:r>
      <w:r>
        <w:tab/>
        <w:t>What impulse did the boy give to the cart?</w:t>
      </w: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  <w:r>
        <w:t>b.</w:t>
      </w:r>
      <w:r>
        <w:tab/>
        <w:t>What was the velocity of the cart after the boy jumped?</w:t>
      </w: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/>
    <w:p w:rsidR="002B7C6B" w:rsidRDefault="002B7C6B" w:rsidP="002B7C6B">
      <w:pPr>
        <w:numPr>
          <w:ilvl w:val="0"/>
          <w:numId w:val="1"/>
        </w:numPr>
      </w:pPr>
      <w:r>
        <w:t xml:space="preserve">Discuss the following </w:t>
      </w:r>
      <w:r>
        <w:rPr>
          <w:u w:val="single"/>
        </w:rPr>
        <w:t>in terms of impulse and momentum</w:t>
      </w:r>
      <w:r>
        <w:t xml:space="preserve">:  </w:t>
      </w:r>
    </w:p>
    <w:p w:rsidR="002B7C6B" w:rsidRDefault="002B7C6B" w:rsidP="002B7C6B">
      <w:pPr>
        <w:ind w:left="720"/>
      </w:pPr>
      <w:r>
        <w:t>a.</w:t>
      </w:r>
      <w:r>
        <w:tab/>
        <w:t xml:space="preserve">Why are padded dashboards safer in automobiles? </w:t>
      </w:r>
    </w:p>
    <w:p w:rsidR="002B7C6B" w:rsidRDefault="002B7C6B" w:rsidP="002B7C6B">
      <w:pPr>
        <w:ind w:left="1440" w:hanging="720"/>
      </w:pPr>
      <w:r>
        <w:t>b.</w:t>
      </w:r>
      <w:r>
        <w:tab/>
        <w:t xml:space="preserve">Why are nylon ropes, which stretch considerably under stress, favored by mountain climbers? </w:t>
      </w: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/>
    <w:p w:rsidR="002B7C6B" w:rsidRDefault="002B7C6B">
      <w:pPr>
        <w:numPr>
          <w:ilvl w:val="0"/>
          <w:numId w:val="1"/>
        </w:numPr>
      </w:pPr>
      <w:r>
        <w:t>Ever tried to stop a 150 pound (68kg) cannonball fired towards you at 30 mph (48km/h)?  No, probably not or you would not be in class today.  But you may have tried to brace yourself in a car collision, or not worn a seatbelt in a car.  How are the two situations similar?</w:t>
      </w: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Default="002B7C6B">
      <w:pPr>
        <w:ind w:left="360"/>
      </w:pPr>
    </w:p>
    <w:p w:rsidR="002B7C6B" w:rsidRPr="001C2732" w:rsidRDefault="002B7C6B">
      <w:pPr>
        <w:numPr>
          <w:ilvl w:val="0"/>
          <w:numId w:val="1"/>
        </w:numPr>
      </w:pPr>
      <w:r>
        <w:t xml:space="preserve">If you throw a ball horizontally while standing on roller skates, you roll backwards. Will you roll backwards if you go through the motions of throwing the ball, but hold on to it instead? </w:t>
      </w: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Default="002B7C6B" w:rsidP="002B7C6B">
      <w:pPr>
        <w:ind w:left="720"/>
      </w:pPr>
    </w:p>
    <w:p w:rsidR="002B7C6B" w:rsidRPr="001C2732" w:rsidRDefault="002B7C6B" w:rsidP="002B7C6B">
      <w:pPr>
        <w:ind w:left="720"/>
      </w:pPr>
    </w:p>
    <w:p w:rsidR="002B7C6B" w:rsidRDefault="002B7C6B">
      <w:pPr>
        <w:numPr>
          <w:ilvl w:val="0"/>
          <w:numId w:val="1"/>
        </w:numPr>
      </w:pPr>
      <w:r>
        <w:t>A billiard ball will stop short when it collides head-on with another ball, which is at rest.  The ball cannot stop short, however, if the collision is not exactly head-on but is at an angle. Explain why this is so in terms of momentum.</w:t>
      </w:r>
    </w:p>
    <w:p w:rsidR="002B7C6B" w:rsidRDefault="002B7C6B" w:rsidP="002B7C6B"/>
    <w:p w:rsidR="002B7C6B" w:rsidRDefault="002B7C6B" w:rsidP="002B7C6B"/>
    <w:p w:rsidR="002B7C6B" w:rsidRDefault="002B7C6B" w:rsidP="002B7C6B"/>
    <w:p w:rsidR="002B7C6B" w:rsidRDefault="002B7C6B" w:rsidP="002B7C6B"/>
    <w:p w:rsidR="002B7C6B" w:rsidRDefault="002B7C6B" w:rsidP="002B7C6B"/>
    <w:p w:rsidR="002B7C6B" w:rsidRDefault="002B7C6B">
      <w:pPr>
        <w:pStyle w:val="Header"/>
        <w:tabs>
          <w:tab w:val="clear" w:pos="4320"/>
          <w:tab w:val="clear" w:pos="8640"/>
        </w:tabs>
      </w:pPr>
    </w:p>
    <w:sectPr w:rsidR="002B7C6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49" w:rsidRDefault="006B0849">
      <w:r>
        <w:separator/>
      </w:r>
    </w:p>
  </w:endnote>
  <w:endnote w:type="continuationSeparator" w:id="0">
    <w:p w:rsidR="006B0849" w:rsidRDefault="006B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C6B" w:rsidRDefault="002B7C6B">
    <w:pPr>
      <w:pStyle w:val="Footer"/>
    </w:pPr>
    <w:r>
      <w:rPr>
        <w:rStyle w:val="PageNumber"/>
        <w:rFonts w:ascii="Times New Roman" w:eastAsia="Times New Roman" w:hAnsi="Times New Roman"/>
        <w:sz w:val="16"/>
      </w:rPr>
      <w:sym w:font="Symbol" w:char="F0D3"/>
    </w:r>
    <w:r>
      <w:rPr>
        <w:rStyle w:val="PageNumber"/>
        <w:rFonts w:ascii="Times New Roman" w:eastAsia="Times New Roman" w:hAnsi="Times New Roman"/>
        <w:sz w:val="16"/>
      </w:rPr>
      <w:t xml:space="preserve"> 2003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CONTACT _Con-45AB97B01 \c \s \l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>
      <w:rPr>
        <w:rStyle w:val="PageNumber"/>
        <w:rFonts w:ascii="Times New Roman" w:eastAsia="Times New Roman" w:hAnsi="Times New Roman"/>
        <w:sz w:val="16"/>
      </w:rPr>
      <w:t>Dwain Desbien</w:t>
    </w:r>
    <w:r>
      <w:rPr>
        <w:rStyle w:val="PageNumber"/>
        <w:rFonts w:ascii="Times New Roman" w:eastAsia="Times New Roman" w:hAnsi="Times New Roman"/>
        <w:sz w:val="16"/>
      </w:rPr>
      <w:fldChar w:fldCharType="end"/>
    </w:r>
    <w:r>
      <w:rPr>
        <w:rStyle w:val="PageNumber"/>
        <w:rFonts w:ascii="Times New Roman" w:eastAsia="Times New Roman" w:hAnsi="Times New Roman"/>
        <w:sz w:val="16"/>
      </w:rPr>
      <w:t>, all rights reserved</w:t>
    </w:r>
    <w:r>
      <w:rPr>
        <w:rStyle w:val="PageNumber"/>
        <w:rFonts w:ascii="Times New Roman" w:eastAsia="Times New Roman" w:hAnsi="Times New Roman"/>
        <w:sz w:val="16"/>
      </w:rPr>
      <w:tab/>
    </w:r>
    <w:r>
      <w:rPr>
        <w:rStyle w:val="PageNumber"/>
        <w:rFonts w:ascii="Times New Roman" w:eastAsia="Times New Roman" w:hAnsi="Times New Roman"/>
        <w:sz w:val="16"/>
      </w:rPr>
      <w:tab/>
      <w:t xml:space="preserve">Page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PAGE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 w:rsidR="00EE6443">
      <w:rPr>
        <w:rStyle w:val="PageNumber"/>
        <w:rFonts w:ascii="Times New Roman" w:eastAsia="Times New Roman" w:hAnsi="Times New Roman"/>
        <w:noProof/>
        <w:sz w:val="16"/>
      </w:rPr>
      <w:t>1</w:t>
    </w:r>
    <w:r>
      <w:rPr>
        <w:rStyle w:val="PageNumber"/>
        <w:rFonts w:ascii="Times New Roman" w:eastAsia="Times New Roman" w:hAnsi="Times New Roman"/>
        <w:sz w:val="16"/>
      </w:rPr>
      <w:fldChar w:fldCharType="end"/>
    </w:r>
    <w:r>
      <w:rPr>
        <w:rStyle w:val="PageNumber"/>
        <w:rFonts w:ascii="Times New Roman" w:eastAsia="Times New Roman" w:hAnsi="Times New Roman"/>
        <w:sz w:val="16"/>
      </w:rPr>
      <w:t xml:space="preserve"> of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NUMPAGES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 w:rsidR="00EE6443">
      <w:rPr>
        <w:rStyle w:val="PageNumber"/>
        <w:rFonts w:ascii="Times New Roman" w:eastAsia="Times New Roman" w:hAnsi="Times New Roman"/>
        <w:noProof/>
        <w:sz w:val="16"/>
      </w:rPr>
      <w:t>2</w:t>
    </w:r>
    <w:r>
      <w:rPr>
        <w:rStyle w:val="PageNumber"/>
        <w:rFonts w:ascii="Times New Roman" w:eastAsia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49" w:rsidRDefault="006B0849">
      <w:r>
        <w:separator/>
      </w:r>
    </w:p>
  </w:footnote>
  <w:footnote w:type="continuationSeparator" w:id="0">
    <w:p w:rsidR="006B0849" w:rsidRDefault="006B0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C6B" w:rsidRDefault="002B7C6B">
    <w:pPr>
      <w:pStyle w:val="Header"/>
      <w:jc w:val="right"/>
      <w:rPr>
        <w:sz w:val="20"/>
      </w:rPr>
    </w:pPr>
    <w:r>
      <w:rPr>
        <w:b/>
        <w:sz w:val="20"/>
      </w:rPr>
      <w:t>Name:</w:t>
    </w:r>
    <w:r>
      <w:rPr>
        <w:sz w:val="20"/>
      </w:rPr>
      <w:t xml:space="preserve"> 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37A8"/>
    <w:multiLevelType w:val="hybridMultilevel"/>
    <w:tmpl w:val="6520D9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FC"/>
    <w:rsid w:val="002B7C6B"/>
    <w:rsid w:val="006B0849"/>
    <w:rsid w:val="00EE644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X:Templates:My%20Templates:cur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Momentum Questions</vt:lpstr>
    </vt:vector>
  </TitlesOfParts>
  <Company>EMCC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Momentum Questions</dc:title>
  <dc:creator>Dwain Desbien</dc:creator>
  <cp:lastModifiedBy>Mily</cp:lastModifiedBy>
  <cp:revision>2</cp:revision>
  <cp:lastPrinted>2008-11-19T11:09:00Z</cp:lastPrinted>
  <dcterms:created xsi:type="dcterms:W3CDTF">2012-07-09T23:17:00Z</dcterms:created>
  <dcterms:modified xsi:type="dcterms:W3CDTF">2012-07-09T23:17:00Z</dcterms:modified>
</cp:coreProperties>
</file>