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000" w:rsidRDefault="00CA7000">
      <w:pPr>
        <w:pStyle w:val="Title"/>
      </w:pPr>
      <w:bookmarkStart w:id="0" w:name="_GoBack"/>
      <w:bookmarkEnd w:id="0"/>
      <w:r>
        <w:t>Energy Transferred Across the System Boundary</w:t>
      </w:r>
    </w:p>
    <w:p w:rsidR="00CA7000" w:rsidRDefault="00CA7000" w:rsidP="00CA7000">
      <w:pPr>
        <w:pStyle w:val="Title"/>
        <w:jc w:val="left"/>
      </w:pPr>
    </w:p>
    <w:p w:rsidR="00CA7000" w:rsidRDefault="00CA7000" w:rsidP="00CA7000">
      <w:pPr>
        <w:pStyle w:val="Title"/>
        <w:jc w:val="left"/>
      </w:pPr>
      <w:r>
        <w:t xml:space="preserve">Use Energy Pie Charts to describe the system. Include all objects and interactions in your System Schema. </w:t>
      </w:r>
    </w:p>
    <w:p w:rsidR="00CA7000" w:rsidRDefault="00CA7000" w:rsidP="00CA7000"/>
    <w:p w:rsidR="00CA7000" w:rsidRDefault="00CA7000">
      <w:pPr>
        <w:numPr>
          <w:ilvl w:val="0"/>
          <w:numId w:val="1"/>
        </w:numPr>
      </w:pPr>
      <w:r>
        <w:t>A train is at rest. Superman pushes the train, starting at rest, giving the train a constant acceleration. Consider the situation during the time that Superman is pushing the train only.</w:t>
      </w:r>
    </w:p>
    <w:p w:rsidR="00CA7000" w:rsidRDefault="00CA7000" w:rsidP="00CA7000">
      <w:pPr>
        <w:ind w:left="720"/>
      </w:pPr>
    </w:p>
    <w:p w:rsidR="00CA7000" w:rsidRDefault="00CA7000" w:rsidP="00CA7000">
      <w:pPr>
        <w:ind w:left="720"/>
      </w:pPr>
    </w:p>
    <w:p w:rsidR="00CA7000" w:rsidRDefault="00CA7000" w:rsidP="00CA7000">
      <w:pPr>
        <w:numPr>
          <w:ilvl w:val="0"/>
          <w:numId w:val="2"/>
        </w:numPr>
      </w:pPr>
      <w:r>
        <w:t>Make energy pie charts for this situation when everything is in your system</w:t>
      </w:r>
    </w:p>
    <w:p w:rsidR="00CA7000" w:rsidRDefault="00CA7000" w:rsidP="00CA7000"/>
    <w:p w:rsidR="00CA7000" w:rsidRDefault="00CA7000" w:rsidP="00CA7000"/>
    <w:p w:rsidR="00CA7000" w:rsidRDefault="00CA7000" w:rsidP="00CA7000"/>
    <w:p w:rsidR="00CA7000" w:rsidRDefault="00CA7000" w:rsidP="00CA7000"/>
    <w:p w:rsidR="00CA7000" w:rsidRDefault="00CA7000" w:rsidP="00CA7000"/>
    <w:p w:rsidR="00CA7000" w:rsidRDefault="00CA7000" w:rsidP="00CA7000">
      <w:r>
        <w:tab/>
      </w:r>
    </w:p>
    <w:p w:rsidR="00CA7000" w:rsidRDefault="00CA7000" w:rsidP="00CA7000"/>
    <w:p w:rsidR="00CA7000" w:rsidRDefault="00CA7000" w:rsidP="00CA7000">
      <w:r>
        <w:tab/>
      </w:r>
    </w:p>
    <w:p w:rsidR="00CA7000" w:rsidRDefault="00CA7000" w:rsidP="00CA7000">
      <w:pPr>
        <w:ind w:left="720"/>
      </w:pPr>
      <w:r>
        <w:t xml:space="preserve">(b) Make energy pie charts for this situation when the train is the only object in your system </w:t>
      </w:r>
    </w:p>
    <w:p w:rsidR="00CA7000" w:rsidRDefault="00CA7000">
      <w:pPr>
        <w:ind w:left="360"/>
      </w:pPr>
    </w:p>
    <w:p w:rsidR="00CA7000" w:rsidRDefault="00CA7000">
      <w:pPr>
        <w:ind w:left="360"/>
      </w:pPr>
    </w:p>
    <w:p w:rsidR="00CA7000" w:rsidRDefault="00CA7000">
      <w:pPr>
        <w:ind w:left="360"/>
      </w:pPr>
    </w:p>
    <w:p w:rsidR="00CA7000" w:rsidRDefault="00CA7000" w:rsidP="00CA7000">
      <w:pPr>
        <w:ind w:left="720"/>
      </w:pPr>
    </w:p>
    <w:p w:rsidR="00CA7000" w:rsidRDefault="00CA7000" w:rsidP="00CA7000">
      <w:pPr>
        <w:ind w:left="720"/>
      </w:pPr>
    </w:p>
    <w:p w:rsidR="00CA7000" w:rsidRDefault="00CA7000" w:rsidP="00CA7000">
      <w:pPr>
        <w:ind w:left="720"/>
      </w:pPr>
    </w:p>
    <w:p w:rsidR="00CA7000" w:rsidRDefault="00CA7000" w:rsidP="00CA7000">
      <w:pPr>
        <w:ind w:left="720"/>
      </w:pPr>
    </w:p>
    <w:p w:rsidR="00CA7000" w:rsidRDefault="00CA7000" w:rsidP="00CA7000">
      <w:pPr>
        <w:ind w:left="720"/>
      </w:pPr>
    </w:p>
    <w:p w:rsidR="00CA7000" w:rsidRDefault="00CA7000" w:rsidP="00CA7000">
      <w:pPr>
        <w:ind w:left="720"/>
      </w:pPr>
    </w:p>
    <w:p w:rsidR="00CA7000" w:rsidRDefault="00CA7000" w:rsidP="00CA7000">
      <w:pPr>
        <w:ind w:left="720"/>
      </w:pPr>
    </w:p>
    <w:p w:rsidR="00CA7000" w:rsidRDefault="00CA7000">
      <w:pPr>
        <w:numPr>
          <w:ilvl w:val="0"/>
          <w:numId w:val="1"/>
        </w:numPr>
      </w:pPr>
      <w:r>
        <w:t>Now a train is speeding down a track with a constant velocity. Superman gets in front of the train and slows the train to a stop. Consider this situation from the time Superman starts slowing the train down until the train comes to a stop. Make the train the only object in your system.</w:t>
      </w:r>
    </w:p>
    <w:p w:rsidR="00CA7000" w:rsidRDefault="00CA7000">
      <w:pPr>
        <w:ind w:left="360"/>
      </w:pPr>
    </w:p>
    <w:p w:rsidR="00CA7000" w:rsidRDefault="00CA7000">
      <w:pPr>
        <w:ind w:left="360"/>
      </w:pPr>
    </w:p>
    <w:p w:rsidR="00CA7000" w:rsidRDefault="00CA7000" w:rsidP="00CA7000">
      <w:pPr>
        <w:ind w:left="720"/>
      </w:pPr>
    </w:p>
    <w:p w:rsidR="00CA7000" w:rsidRDefault="00CA7000" w:rsidP="00CA7000">
      <w:pPr>
        <w:ind w:left="720"/>
      </w:pPr>
    </w:p>
    <w:p w:rsidR="00CA7000" w:rsidRDefault="00CA7000" w:rsidP="00CA7000">
      <w:pPr>
        <w:ind w:left="720"/>
      </w:pPr>
    </w:p>
    <w:p w:rsidR="00CA7000" w:rsidRDefault="00CA7000" w:rsidP="00CA7000">
      <w:pPr>
        <w:ind w:left="720"/>
      </w:pPr>
    </w:p>
    <w:p w:rsidR="00CA7000" w:rsidRDefault="00CA7000" w:rsidP="00CA7000">
      <w:pPr>
        <w:ind w:left="720"/>
      </w:pPr>
    </w:p>
    <w:p w:rsidR="00CA7000" w:rsidRDefault="00CA7000" w:rsidP="00CA7000">
      <w:pPr>
        <w:ind w:left="720"/>
      </w:pPr>
    </w:p>
    <w:p w:rsidR="00CA7000" w:rsidRDefault="00CA7000" w:rsidP="00CA7000">
      <w:pPr>
        <w:ind w:left="720"/>
      </w:pPr>
    </w:p>
    <w:p w:rsidR="00CA7000" w:rsidRDefault="00CA7000" w:rsidP="00CA7000"/>
    <w:sectPr w:rsidR="00CA7000" w:rsidSect="00CA7000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9BD" w:rsidRDefault="001269BD">
      <w:r>
        <w:separator/>
      </w:r>
    </w:p>
  </w:endnote>
  <w:endnote w:type="continuationSeparator" w:id="0">
    <w:p w:rsidR="001269BD" w:rsidRDefault="00126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9BD" w:rsidRDefault="001269BD">
      <w:r>
        <w:separator/>
      </w:r>
    </w:p>
  </w:footnote>
  <w:footnote w:type="continuationSeparator" w:id="0">
    <w:p w:rsidR="001269BD" w:rsidRDefault="001269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000" w:rsidRDefault="00CA7000">
    <w:pPr>
      <w:pStyle w:val="Header"/>
      <w:jc w:val="right"/>
      <w:rPr>
        <w:sz w:val="20"/>
      </w:rPr>
    </w:pPr>
    <w:r>
      <w:rPr>
        <w:b/>
        <w:sz w:val="20"/>
      </w:rPr>
      <w:t>Name:</w:t>
    </w:r>
    <w:r>
      <w:rPr>
        <w:sz w:val="20"/>
      </w:rPr>
      <w:t xml:space="preserve"> 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30B78"/>
    <w:multiLevelType w:val="hybridMultilevel"/>
    <w:tmpl w:val="47DC12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4512315"/>
    <w:multiLevelType w:val="hybridMultilevel"/>
    <w:tmpl w:val="FAB8249E"/>
    <w:lvl w:ilvl="0" w:tplc="AEF6C3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9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29A"/>
    <w:rsid w:val="001118EE"/>
    <w:rsid w:val="001269BD"/>
    <w:rsid w:val="00CA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X:Templates:My%20Templates:curri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</Template>
  <TotalTime>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Two Dimensional Problems</vt:lpstr>
    </vt:vector>
  </TitlesOfParts>
  <Company>EMCC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Two Dimensional Problems</dc:title>
  <dc:creator>Dwain Desbien</dc:creator>
  <cp:lastModifiedBy>Mily</cp:lastModifiedBy>
  <cp:revision>2</cp:revision>
  <cp:lastPrinted>2011-09-29T19:10:00Z</cp:lastPrinted>
  <dcterms:created xsi:type="dcterms:W3CDTF">2012-07-09T22:30:00Z</dcterms:created>
  <dcterms:modified xsi:type="dcterms:W3CDTF">2012-07-09T22:30:00Z</dcterms:modified>
</cp:coreProperties>
</file>